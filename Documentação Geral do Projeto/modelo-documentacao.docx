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098A6E33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1EB243F7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DB7A911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9DDE278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2E0756BE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2AB7624C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5842BB33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3147935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137AAC6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64342C67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40984E79" w14:textId="77777777" w:rsidR="00997D7D" w:rsidRDefault="00DA557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97883E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2E0756BE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2AB7624C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5842BB33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3147935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137AAC6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4342C67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0984E79" w14:textId="77777777" w:rsidR="00997D7D" w:rsidRDefault="00DA557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97883E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5252AED4" w14:textId="77777777" w:rsidR="00792337" w:rsidRPr="00585F9D" w:rsidRDefault="00792337"/>
        <w:p w14:paraId="4909E1F8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1B2EB09A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6939BEB0" w14:textId="77777777" w:rsidR="00295E15" w:rsidRDefault="00295E15">
          <w:pPr>
            <w:pStyle w:val="CabealhodoSumrio"/>
          </w:pPr>
          <w:r>
            <w:t>Sumário</w:t>
          </w:r>
        </w:p>
        <w:p w14:paraId="67554F5C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6C10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9889460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7B11CAB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0A56DEA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57680C6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E3712CF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1D951BC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9217E86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4FFC3BB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304A9BD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4F0721C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756435D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362FA2F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724CE24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A051898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08D26B6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212BD07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3EA9620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98E3419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F718132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761408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CEB71F1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F7EE7C4" w14:textId="77777777" w:rsidR="009B5655" w:rsidRDefault="00DA557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28E3368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456D128" w14:textId="77777777" w:rsidR="009B5655" w:rsidRDefault="00DA557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1A2C419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6C49C161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648C9F52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01C8FB03" w14:textId="77777777" w:rsidR="004A0592" w:rsidRDefault="004A0592"/>
    <w:p w14:paraId="16525CFD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70C6008B" w14:textId="77777777" w:rsidR="009B5655" w:rsidRDefault="009B5655" w:rsidP="009B5655">
      <w:pPr>
        <w:ind w:firstLine="720"/>
      </w:pPr>
      <w:r>
        <w:t>Coloque aqui a descrição do documento</w:t>
      </w:r>
    </w:p>
    <w:p w14:paraId="770FD2E6" w14:textId="77777777" w:rsidR="009B5655" w:rsidRPr="009B5655" w:rsidRDefault="009B5655" w:rsidP="009B5655"/>
    <w:p w14:paraId="351AABE1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5B40A6FC" w14:textId="77777777" w:rsidR="00DA19B6" w:rsidRDefault="00952E23">
      <w:r>
        <w:t>Coloque aqui a descrição completa do projeto</w:t>
      </w:r>
    </w:p>
    <w:p w14:paraId="5A52FFFD" w14:textId="77777777"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14:paraId="3D338313" w14:textId="77777777" w:rsidR="008A7F37" w:rsidRDefault="00952E23">
      <w:r>
        <w:t>Coloque aqui um resumo sobre o projeto</w:t>
      </w:r>
    </w:p>
    <w:p w14:paraId="7C383489" w14:textId="77777777" w:rsidR="008A7F37" w:rsidRDefault="008A7F37">
      <w:r>
        <w:br w:type="page"/>
      </w:r>
    </w:p>
    <w:p w14:paraId="1344544C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7AC827F6" w14:textId="5AF22B28" w:rsidR="00A46C57" w:rsidRDefault="00707D8A">
      <w:r>
        <w:t xml:space="preserve">A modelagem de Software </w:t>
      </w:r>
      <w:r w:rsidR="00CE42B5">
        <w:t>trata do desenvolvimento de modelos</w:t>
      </w:r>
      <w:r w:rsidR="00264D09">
        <w:t>, por meio de fluxogramas, gráficos</w:t>
      </w:r>
      <w:r w:rsidR="00112F20">
        <w:t>, entre outros</w:t>
      </w:r>
      <w:r w:rsidR="00971CEE">
        <w:t xml:space="preserve">, visando </w:t>
      </w:r>
      <w:r w:rsidR="00DB5B69">
        <w:t xml:space="preserve">entender </w:t>
      </w:r>
      <w:r w:rsidR="004222D9">
        <w:t>as características e o fu</w:t>
      </w:r>
      <w:r w:rsidR="007D72F0">
        <w:t xml:space="preserve">ncionamento </w:t>
      </w:r>
      <w:r w:rsidR="00F05D6C">
        <w:t xml:space="preserve">de um determinado </w:t>
      </w:r>
      <w:r w:rsidR="006638D3">
        <w:t xml:space="preserve">sistema de software. </w:t>
      </w:r>
      <w:r w:rsidR="00FE2EAB">
        <w:t xml:space="preserve">Na modelagem de banco de dados, por exemplo, </w:t>
      </w:r>
      <w:r w:rsidR="007364AA">
        <w:t xml:space="preserve">deverá ser realizada a análise de requisitos </w:t>
      </w:r>
      <w:r w:rsidR="005D49E7">
        <w:t xml:space="preserve">na qual será referenciada </w:t>
      </w:r>
      <w:r w:rsidR="0008366D">
        <w:t>a regra do neg</w:t>
      </w:r>
      <w:r w:rsidR="0001209A">
        <w:t>ó</w:t>
      </w:r>
      <w:r w:rsidR="0008366D">
        <w:t>cio</w:t>
      </w:r>
      <w:r w:rsidR="0001209A">
        <w:t xml:space="preserve">. </w:t>
      </w:r>
      <w:r w:rsidR="00C5661D">
        <w:t>Entendido o processo</w:t>
      </w:r>
      <w:r w:rsidR="00125D16">
        <w:t xml:space="preserve"> e as necessidades do </w:t>
      </w:r>
      <w:r w:rsidR="003A6C15">
        <w:t xml:space="preserve">cliente </w:t>
      </w:r>
      <w:r w:rsidR="00D46970">
        <w:t>com relação ao banco de dados</w:t>
      </w:r>
      <w:r w:rsidR="007465C4">
        <w:t xml:space="preserve"> deve-se criar a modelagem </w:t>
      </w:r>
      <w:r w:rsidR="00A940C6">
        <w:t xml:space="preserve">a qual será </w:t>
      </w:r>
      <w:r w:rsidR="00EA2469">
        <w:t>a base do novo sistema.</w:t>
      </w:r>
    </w:p>
    <w:p w14:paraId="472352CC" w14:textId="0C92F9A7"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14:paraId="7D804325" w14:textId="014F0EF2" w:rsidR="0054265A" w:rsidRDefault="00510BEE" w:rsidP="0054265A">
      <w:r>
        <w:t>Define</w:t>
      </w:r>
      <w:r w:rsidR="00B80F24">
        <w:t xml:space="preserve"> </w:t>
      </w:r>
      <w:r w:rsidR="007E1DF6">
        <w:t>as ligações entre as tabelas</w:t>
      </w:r>
      <w:r w:rsidR="00070F2E">
        <w:t xml:space="preserve"> (entidades)</w:t>
      </w:r>
      <w:r w:rsidR="000475A0">
        <w:t xml:space="preserve">, </w:t>
      </w:r>
      <w:r w:rsidR="00B403B0">
        <w:t>suas respectivas chaves primarias, chaves estrangeiras</w:t>
      </w:r>
      <w:r w:rsidR="00B93E38">
        <w:t xml:space="preserve"> e atributos</w:t>
      </w:r>
      <w:r w:rsidR="00B33CB4">
        <w:t>.</w:t>
      </w:r>
    </w:p>
    <w:p w14:paraId="396556E7" w14:textId="77777777" w:rsidR="00A00543" w:rsidRDefault="00A00543" w:rsidP="00E90C21"/>
    <w:p w14:paraId="1C6CEC81" w14:textId="53BDB9B5" w:rsidR="00E90C21" w:rsidRDefault="00562AA3" w:rsidP="00E90C21">
      <w:r>
        <w:rPr>
          <w:noProof/>
        </w:rPr>
        <w:drawing>
          <wp:inline distT="0" distB="0" distL="0" distR="0" wp14:anchorId="78805A13" wp14:editId="285D052B">
            <wp:extent cx="5732145" cy="4789170"/>
            <wp:effectExtent l="0" t="0" r="190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_Med_Group-Modelo_Logico_SPME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302B" w14:textId="4066AC2D" w:rsidR="00A00543" w:rsidRDefault="00A00543" w:rsidP="00E90C21"/>
    <w:p w14:paraId="3DE809EC" w14:textId="7B3434C1" w:rsidR="00A00543" w:rsidRDefault="00A00543" w:rsidP="00E90C21"/>
    <w:p w14:paraId="1CD8D856" w14:textId="055DEEAA" w:rsidR="00A00543" w:rsidRDefault="00A00543" w:rsidP="00E90C21"/>
    <w:p w14:paraId="7F999CB6" w14:textId="77777777" w:rsidR="00A00543" w:rsidRPr="00E90C21" w:rsidRDefault="00A00543" w:rsidP="00E90C21"/>
    <w:p w14:paraId="0B041B96" w14:textId="4477730D"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14:paraId="550F6C1B" w14:textId="5E7371F0" w:rsidR="00520D53" w:rsidRPr="00520D53" w:rsidRDefault="00406A2E" w:rsidP="00520D53">
      <w:r>
        <w:t xml:space="preserve">Modelo onde estão dispostos as </w:t>
      </w:r>
      <w:r w:rsidR="000C7EA6">
        <w:t>Entidades</w:t>
      </w:r>
      <w:r w:rsidR="00E05120">
        <w:t xml:space="preserve"> e seus atributos com s</w:t>
      </w:r>
      <w:r w:rsidR="00415346">
        <w:t>eus respectivos dados</w:t>
      </w:r>
      <w:r w:rsidR="00E73871">
        <w:t>.</w:t>
      </w:r>
    </w:p>
    <w:p w14:paraId="37A30775" w14:textId="4F72336D" w:rsidR="008A7F37" w:rsidRDefault="00EB3F26" w:rsidP="008A7F37">
      <w:r>
        <w:rPr>
          <w:noProof/>
        </w:rPr>
        <w:drawing>
          <wp:inline distT="0" distB="0" distL="0" distR="0" wp14:anchorId="27B98134" wp14:editId="20B52F01">
            <wp:extent cx="5732145" cy="3447415"/>
            <wp:effectExtent l="0" t="0" r="1905" b="635"/>
            <wp:docPr id="2" name="Imagem 2" descr="Uma imagem contendo captura de tel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A08" w14:textId="77777777" w:rsidR="00C26FB9" w:rsidRDefault="00C26FB9" w:rsidP="008A7F37"/>
    <w:p w14:paraId="0461F5AA" w14:textId="51341543"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14:paraId="50A88F56" w14:textId="32F32856" w:rsidR="00C26FB9" w:rsidRDefault="007219E5" w:rsidP="00C26FB9">
      <w:r>
        <w:t xml:space="preserve">Diagrama </w:t>
      </w:r>
      <w:r w:rsidR="00FB3768">
        <w:t xml:space="preserve">que </w:t>
      </w:r>
      <w:r w:rsidR="002D1339">
        <w:t>desenha</w:t>
      </w:r>
      <w:r w:rsidR="008C760E">
        <w:t xml:space="preserve"> as relações entre as </w:t>
      </w:r>
      <w:r w:rsidR="00931828">
        <w:t>entidades</w:t>
      </w:r>
      <w:r w:rsidR="00D0511D">
        <w:t xml:space="preserve"> </w:t>
      </w:r>
      <w:r w:rsidR="005F1A64">
        <w:t xml:space="preserve">e </w:t>
      </w:r>
      <w:r w:rsidR="002953F6">
        <w:t>sua</w:t>
      </w:r>
      <w:r w:rsidR="00DA5573">
        <w:t xml:space="preserve"> cardinalidade.</w:t>
      </w:r>
      <w:bookmarkStart w:id="16" w:name="_GoBack"/>
      <w:bookmarkEnd w:id="16"/>
    </w:p>
    <w:p w14:paraId="5C4F6E81" w14:textId="6E8D500F" w:rsidR="009E3AD1" w:rsidRPr="00C26FB9" w:rsidRDefault="009E3AD1" w:rsidP="00C26FB9">
      <w:r>
        <w:rPr>
          <w:noProof/>
        </w:rPr>
        <w:drawing>
          <wp:inline distT="0" distB="0" distL="0" distR="0" wp14:anchorId="3E453DAB" wp14:editId="3EBCFBF5">
            <wp:extent cx="5732145" cy="3390900"/>
            <wp:effectExtent l="0" t="0" r="1905" b="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_Med_Group-Modelo_Conceitual_SPM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A22" w14:textId="77777777" w:rsidR="00DA19B6" w:rsidRDefault="00DA19B6"/>
    <w:p w14:paraId="1182DD81" w14:textId="336F4A89" w:rsidR="008B2AA0" w:rsidRDefault="008B2AA0">
      <w:pPr>
        <w:sectPr w:rsidR="008B2AA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64785216" w14:textId="77777777"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14:paraId="76F206FB" w14:textId="77777777" w:rsidR="00DA19B6" w:rsidRDefault="00295E15" w:rsidP="00295E15">
      <w:pPr>
        <w:ind w:firstLine="720"/>
      </w:pPr>
      <w:r>
        <w:t>Links do Trello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14:paraId="5F552CE5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E02C817" w14:textId="77777777" w:rsidR="00DA19B6" w:rsidRDefault="00DA19B6"/>
        </w:tc>
        <w:tc>
          <w:tcPr>
            <w:tcW w:w="533" w:type="pct"/>
          </w:tcPr>
          <w:p w14:paraId="0BC2EC68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4FF40149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5EE22D80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25F87B7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48A64B2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2E9D9106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6DD17110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16EB6382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53E14129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61A82FA5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0C38C0B6" w14:textId="77777777"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845AB94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3D44614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19123BE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814E585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4B613AE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81DD76C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BDE2293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220088C7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38DA0FC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6B6583EA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08293D5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C6E148B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616DAE2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5D7E764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6D4D89E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E8717D0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FA96E7C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696C9198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98C0C58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5CC23B79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27070F1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EA99B2D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B2EE14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A646235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8188F80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1461244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837A2C7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1A643E" w14:textId="77777777" w:rsidR="008A7F37" w:rsidRDefault="008A7F37" w:rsidP="008A7F37">
      <w:pPr>
        <w:pStyle w:val="InformaesdeContato0"/>
      </w:pPr>
    </w:p>
    <w:p w14:paraId="608440D7" w14:textId="77777777" w:rsidR="008A7F37" w:rsidRDefault="008A7F37">
      <w:r>
        <w:br w:type="page"/>
      </w:r>
    </w:p>
    <w:p w14:paraId="4CB85949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14:paraId="574635E9" w14:textId="77777777" w:rsidR="009B5655" w:rsidRDefault="009B5655" w:rsidP="00295E15"/>
    <w:p w14:paraId="3B8F172B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7B789932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5C9A056E" w14:textId="77777777" w:rsidR="00295E15" w:rsidRDefault="00295E15" w:rsidP="009B5655">
      <w:pPr>
        <w:ind w:firstLine="720"/>
      </w:pPr>
      <w:r>
        <w:t>Passo a passo para implementar o banco de dados</w:t>
      </w:r>
    </w:p>
    <w:p w14:paraId="1BCF26F4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751617E2" w14:textId="77777777" w:rsidR="009B5655" w:rsidRDefault="009B5655" w:rsidP="009B5655">
      <w:r>
        <w:tab/>
        <w:t>Passo a passo para executar o projeto</w:t>
      </w:r>
    </w:p>
    <w:p w14:paraId="6B9F309C" w14:textId="77777777" w:rsidR="009B5655" w:rsidRPr="009B5655" w:rsidRDefault="009B5655" w:rsidP="009B5655">
      <w:pPr>
        <w:pStyle w:val="cabealho2"/>
      </w:pPr>
      <w:bookmarkStart w:id="23" w:name="_Toc3879742"/>
      <w:r>
        <w:t>Importar Postman</w:t>
      </w:r>
      <w:bookmarkEnd w:id="23"/>
    </w:p>
    <w:p w14:paraId="5518C615" w14:textId="77777777" w:rsidR="00295E15" w:rsidRDefault="00295E15" w:rsidP="00295E15">
      <w:pPr>
        <w:ind w:firstLine="720"/>
      </w:pPr>
      <w:r>
        <w:t>Passo a passo de como importar para o postman</w:t>
      </w:r>
    </w:p>
    <w:p w14:paraId="327405BF" w14:textId="77777777"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14:paraId="280D3C5E" w14:textId="77777777" w:rsidR="00295E15" w:rsidRDefault="00295E15" w:rsidP="00295E15">
      <w:pPr>
        <w:ind w:firstLine="720"/>
      </w:pPr>
      <w:r>
        <w:t>Link Swagger</w:t>
      </w:r>
    </w:p>
    <w:p w14:paraId="1ED19CAB" w14:textId="77777777" w:rsidR="00295E15" w:rsidRDefault="00295E15" w:rsidP="00295E15"/>
    <w:p w14:paraId="6A7420A3" w14:textId="77777777" w:rsidR="00295E15" w:rsidRDefault="00295E15" w:rsidP="00295E15"/>
    <w:p w14:paraId="0415093A" w14:textId="77777777" w:rsidR="00295E15" w:rsidRDefault="00295E15" w:rsidP="00295E15"/>
    <w:p w14:paraId="360F9AC9" w14:textId="77777777" w:rsidR="00295E15" w:rsidRDefault="00295E15" w:rsidP="00295E15"/>
    <w:p w14:paraId="0FB1EB03" w14:textId="77777777" w:rsidR="00295E15" w:rsidRDefault="00295E15" w:rsidP="00295E15"/>
    <w:p w14:paraId="37918B56" w14:textId="77777777" w:rsidR="00295E15" w:rsidRDefault="00295E15" w:rsidP="00295E15"/>
    <w:p w14:paraId="659B3363" w14:textId="77777777" w:rsidR="00295E15" w:rsidRDefault="00295E15" w:rsidP="00295E15"/>
    <w:p w14:paraId="0E0F524E" w14:textId="77777777" w:rsidR="00295E15" w:rsidRDefault="00295E15" w:rsidP="00295E15"/>
    <w:p w14:paraId="7CD53F0B" w14:textId="77777777" w:rsidR="00295E15" w:rsidRDefault="00295E15" w:rsidP="00295E15"/>
    <w:p w14:paraId="1BE0787E" w14:textId="77777777" w:rsidR="00295E15" w:rsidRDefault="00295E15" w:rsidP="00295E15"/>
    <w:p w14:paraId="0D7B380B" w14:textId="77777777" w:rsidR="00295E15" w:rsidRDefault="00295E15" w:rsidP="00295E15"/>
    <w:p w14:paraId="4B21AF4C" w14:textId="77777777" w:rsidR="00295E15" w:rsidRDefault="00295E15" w:rsidP="00295E15"/>
    <w:p w14:paraId="664EE461" w14:textId="77777777" w:rsidR="00295E15" w:rsidRDefault="00295E15" w:rsidP="00295E15"/>
    <w:p w14:paraId="7B9C3B0C" w14:textId="77777777" w:rsidR="00295E15" w:rsidRDefault="00295E15" w:rsidP="00295E15"/>
    <w:p w14:paraId="33922516" w14:textId="77777777"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14:paraId="08A57BDC" w14:textId="77777777" w:rsidR="006E0CD1" w:rsidRDefault="006E0CD1" w:rsidP="006E0CD1">
      <w:pPr>
        <w:rPr>
          <w:lang w:eastAsia="en-US"/>
        </w:rPr>
      </w:pPr>
    </w:p>
    <w:p w14:paraId="4F8D699C" w14:textId="77777777"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14:paraId="7F195278" w14:textId="77777777" w:rsidR="006E0CD1" w:rsidRDefault="006E0CD1" w:rsidP="006E0CD1">
      <w:pPr>
        <w:rPr>
          <w:lang w:eastAsia="en-US"/>
        </w:rPr>
      </w:pPr>
    </w:p>
    <w:p w14:paraId="097DCCC5" w14:textId="77777777"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14:paraId="3A2548C1" w14:textId="77777777" w:rsidR="006E0CD1" w:rsidRDefault="006E0CD1" w:rsidP="006E0CD1">
      <w:pPr>
        <w:rPr>
          <w:lang w:eastAsia="en-US"/>
        </w:rPr>
      </w:pPr>
    </w:p>
    <w:p w14:paraId="4364EDE1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12069B72" w14:textId="77777777"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14:paraId="22861B90" w14:textId="77777777" w:rsidR="006E0CD1" w:rsidRDefault="006E0CD1" w:rsidP="006E0CD1">
      <w:pPr>
        <w:rPr>
          <w:lang w:eastAsia="en-US"/>
        </w:rPr>
      </w:pPr>
    </w:p>
    <w:p w14:paraId="0DDC312B" w14:textId="77777777"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14:paraId="5356E788" w14:textId="77777777" w:rsidR="006E0CD1" w:rsidRDefault="006E0CD1" w:rsidP="006E0CD1">
      <w:pPr>
        <w:rPr>
          <w:lang w:eastAsia="en-US"/>
        </w:rPr>
      </w:pPr>
    </w:p>
    <w:p w14:paraId="47FD2CFD" w14:textId="77777777"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14:paraId="56B3C4EB" w14:textId="77777777" w:rsidR="006E0CD1" w:rsidRPr="006E0CD1" w:rsidRDefault="006E0CD1" w:rsidP="006E0CD1">
      <w:pPr>
        <w:rPr>
          <w:lang w:eastAsia="en-US"/>
        </w:rPr>
      </w:pPr>
    </w:p>
    <w:p w14:paraId="49965180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26C16515" w14:textId="77777777"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14:paraId="644F9857" w14:textId="77777777" w:rsidR="009A3F87" w:rsidRDefault="009A3F87" w:rsidP="009A3F87"/>
    <w:p w14:paraId="5C9426E8" w14:textId="77777777" w:rsidR="009A3F87" w:rsidRDefault="009A3F87">
      <w:r>
        <w:br w:type="page"/>
      </w:r>
    </w:p>
    <w:p w14:paraId="3AA5824D" w14:textId="77777777"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14:paraId="7A848CA6" w14:textId="77777777" w:rsidR="009A3F87" w:rsidRDefault="009A3F87" w:rsidP="009A3F87"/>
    <w:p w14:paraId="4A14C3DA" w14:textId="77777777" w:rsidR="009A3F87" w:rsidRDefault="009A3F87">
      <w:r>
        <w:br w:type="page"/>
      </w:r>
    </w:p>
    <w:p w14:paraId="19AA4C4D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353DF21A" w14:textId="77777777" w:rsidR="009A3F87" w:rsidRDefault="009A3F87" w:rsidP="009A3F87"/>
    <w:p w14:paraId="247D97E7" w14:textId="77777777" w:rsidR="009A3F87" w:rsidRDefault="009A3F87">
      <w:r>
        <w:br w:type="page"/>
      </w:r>
    </w:p>
    <w:p w14:paraId="01394533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0D20658F" w14:textId="77777777" w:rsidR="00F03B38" w:rsidRDefault="00F03B38" w:rsidP="00F03B38"/>
    <w:p w14:paraId="0BB5A69A" w14:textId="7535722F" w:rsidR="00D40B10" w:rsidRDefault="00F03B38" w:rsidP="00DD122D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  <w:r w:rsidR="00D21CBB">
        <w:t>:</w:t>
      </w:r>
    </w:p>
    <w:p w14:paraId="6B837C8C" w14:textId="532DCF5E" w:rsidR="00D40B10" w:rsidRPr="00D40B10" w:rsidRDefault="00D40B10" w:rsidP="00D40B10">
      <w:hyperlink r:id="rId15" w:history="1">
        <w:r>
          <w:rPr>
            <w:rStyle w:val="Hyperlink"/>
          </w:rPr>
          <w:t>https://pt.wikipedia.org/wiki/Modelagem_de_software</w:t>
        </w:r>
      </w:hyperlink>
    </w:p>
    <w:p w14:paraId="1DE4C031" w14:textId="77777777" w:rsidR="00F03B38" w:rsidRDefault="00F03B38" w:rsidP="00F03B38"/>
    <w:p w14:paraId="6BADE370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052E" w14:textId="77777777" w:rsidR="00BF7DCB" w:rsidRDefault="00BF7DCB">
      <w:pPr>
        <w:spacing w:after="0" w:line="240" w:lineRule="auto"/>
      </w:pPr>
      <w:r>
        <w:separator/>
      </w:r>
    </w:p>
  </w:endnote>
  <w:endnote w:type="continuationSeparator" w:id="0">
    <w:p w14:paraId="2969C400" w14:textId="77777777" w:rsidR="00BF7DCB" w:rsidRDefault="00B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264D4" w14:textId="77777777" w:rsidR="00997D7D" w:rsidRDefault="00DA557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3AC3" w14:textId="77777777" w:rsidR="00BF7DCB" w:rsidRDefault="00BF7DCB">
      <w:pPr>
        <w:spacing w:after="0" w:line="240" w:lineRule="auto"/>
      </w:pPr>
      <w:r>
        <w:separator/>
      </w:r>
    </w:p>
  </w:footnote>
  <w:footnote w:type="continuationSeparator" w:id="0">
    <w:p w14:paraId="2909F879" w14:textId="77777777" w:rsidR="00BF7DCB" w:rsidRDefault="00B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209A"/>
    <w:rsid w:val="0001427C"/>
    <w:rsid w:val="00014DD4"/>
    <w:rsid w:val="00020B5C"/>
    <w:rsid w:val="00046B04"/>
    <w:rsid w:val="000475A0"/>
    <w:rsid w:val="000558A9"/>
    <w:rsid w:val="00070F2E"/>
    <w:rsid w:val="0008366D"/>
    <w:rsid w:val="0008437D"/>
    <w:rsid w:val="000862D9"/>
    <w:rsid w:val="000C3257"/>
    <w:rsid w:val="000C4200"/>
    <w:rsid w:val="000C7EA6"/>
    <w:rsid w:val="00112F20"/>
    <w:rsid w:val="00125D16"/>
    <w:rsid w:val="00132370"/>
    <w:rsid w:val="0019799C"/>
    <w:rsid w:val="00264D09"/>
    <w:rsid w:val="002953F6"/>
    <w:rsid w:val="00295E15"/>
    <w:rsid w:val="002A5A4D"/>
    <w:rsid w:val="002C440D"/>
    <w:rsid w:val="002D1339"/>
    <w:rsid w:val="002E0003"/>
    <w:rsid w:val="00362822"/>
    <w:rsid w:val="00376460"/>
    <w:rsid w:val="003A1B68"/>
    <w:rsid w:val="003A6C15"/>
    <w:rsid w:val="00406A2E"/>
    <w:rsid w:val="00415346"/>
    <w:rsid w:val="004222D9"/>
    <w:rsid w:val="00446056"/>
    <w:rsid w:val="00456E37"/>
    <w:rsid w:val="0046629B"/>
    <w:rsid w:val="004A0592"/>
    <w:rsid w:val="004C7A46"/>
    <w:rsid w:val="00510BEE"/>
    <w:rsid w:val="00512454"/>
    <w:rsid w:val="005177BA"/>
    <w:rsid w:val="00520D53"/>
    <w:rsid w:val="00524B9A"/>
    <w:rsid w:val="0054265A"/>
    <w:rsid w:val="00562AA3"/>
    <w:rsid w:val="00585F9D"/>
    <w:rsid w:val="005D49E7"/>
    <w:rsid w:val="005F1A64"/>
    <w:rsid w:val="00600A26"/>
    <w:rsid w:val="00611C27"/>
    <w:rsid w:val="00657A13"/>
    <w:rsid w:val="006638D3"/>
    <w:rsid w:val="00674BE9"/>
    <w:rsid w:val="00695C1D"/>
    <w:rsid w:val="006C01D4"/>
    <w:rsid w:val="006E0CD1"/>
    <w:rsid w:val="006F3AFC"/>
    <w:rsid w:val="00707D8A"/>
    <w:rsid w:val="00713272"/>
    <w:rsid w:val="007219E5"/>
    <w:rsid w:val="00723849"/>
    <w:rsid w:val="00730217"/>
    <w:rsid w:val="00732226"/>
    <w:rsid w:val="007364AA"/>
    <w:rsid w:val="007465C4"/>
    <w:rsid w:val="00792337"/>
    <w:rsid w:val="007C7D98"/>
    <w:rsid w:val="007D72F0"/>
    <w:rsid w:val="007E1DF6"/>
    <w:rsid w:val="007F3CBC"/>
    <w:rsid w:val="00894B11"/>
    <w:rsid w:val="008A7F37"/>
    <w:rsid w:val="008B137F"/>
    <w:rsid w:val="008B2AA0"/>
    <w:rsid w:val="008C760E"/>
    <w:rsid w:val="008D4D82"/>
    <w:rsid w:val="00931828"/>
    <w:rsid w:val="00952E23"/>
    <w:rsid w:val="00971CEE"/>
    <w:rsid w:val="00997D7D"/>
    <w:rsid w:val="009A3F87"/>
    <w:rsid w:val="009B5655"/>
    <w:rsid w:val="009B6601"/>
    <w:rsid w:val="009E2D84"/>
    <w:rsid w:val="009E3AD1"/>
    <w:rsid w:val="00A00543"/>
    <w:rsid w:val="00A159F4"/>
    <w:rsid w:val="00A25BD2"/>
    <w:rsid w:val="00A42654"/>
    <w:rsid w:val="00A46C57"/>
    <w:rsid w:val="00A940C6"/>
    <w:rsid w:val="00A967A8"/>
    <w:rsid w:val="00AF1701"/>
    <w:rsid w:val="00B33CB4"/>
    <w:rsid w:val="00B36547"/>
    <w:rsid w:val="00B36996"/>
    <w:rsid w:val="00B403B0"/>
    <w:rsid w:val="00B80F24"/>
    <w:rsid w:val="00B93E38"/>
    <w:rsid w:val="00BB594F"/>
    <w:rsid w:val="00BB5B9E"/>
    <w:rsid w:val="00BD3832"/>
    <w:rsid w:val="00BE6308"/>
    <w:rsid w:val="00BF7DCB"/>
    <w:rsid w:val="00C0039D"/>
    <w:rsid w:val="00C26497"/>
    <w:rsid w:val="00C26FB9"/>
    <w:rsid w:val="00C5661D"/>
    <w:rsid w:val="00C86073"/>
    <w:rsid w:val="00C92BD1"/>
    <w:rsid w:val="00CE0B53"/>
    <w:rsid w:val="00CE42B5"/>
    <w:rsid w:val="00CF2A80"/>
    <w:rsid w:val="00D0024A"/>
    <w:rsid w:val="00D0511D"/>
    <w:rsid w:val="00D21CBB"/>
    <w:rsid w:val="00D40B10"/>
    <w:rsid w:val="00D4667D"/>
    <w:rsid w:val="00D46970"/>
    <w:rsid w:val="00D85881"/>
    <w:rsid w:val="00DA19B6"/>
    <w:rsid w:val="00DA5573"/>
    <w:rsid w:val="00DB563A"/>
    <w:rsid w:val="00DB5B69"/>
    <w:rsid w:val="00DD122D"/>
    <w:rsid w:val="00DE3EA9"/>
    <w:rsid w:val="00E05120"/>
    <w:rsid w:val="00E43E78"/>
    <w:rsid w:val="00E6531E"/>
    <w:rsid w:val="00E73871"/>
    <w:rsid w:val="00E90C21"/>
    <w:rsid w:val="00E95AA4"/>
    <w:rsid w:val="00EA2469"/>
    <w:rsid w:val="00EB3F26"/>
    <w:rsid w:val="00EB66D8"/>
    <w:rsid w:val="00EC2F43"/>
    <w:rsid w:val="00EE7340"/>
    <w:rsid w:val="00F03B38"/>
    <w:rsid w:val="00F0463D"/>
    <w:rsid w:val="00F05D6C"/>
    <w:rsid w:val="00F26589"/>
    <w:rsid w:val="00F400AB"/>
    <w:rsid w:val="00F82965"/>
    <w:rsid w:val="00FB3768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72021E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t.wikipedia.org/wiki/Modelagem_de_software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211CC-0DC8-4AF3-8F81-2FECC4D1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578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Marcos Hilario</cp:lastModifiedBy>
  <cp:revision>112</cp:revision>
  <dcterms:created xsi:type="dcterms:W3CDTF">2018-12-27T15:45:00Z</dcterms:created>
  <dcterms:modified xsi:type="dcterms:W3CDTF">2020-02-25T15:26:00Z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